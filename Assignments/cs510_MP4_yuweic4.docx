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07095" w14:textId="77777777" w:rsidR="00533586" w:rsidRDefault="00CB182F" w:rsidP="00CB182F">
      <w:pPr>
        <w:pStyle w:val="1"/>
        <w:rPr>
          <w:lang w:val="en-US"/>
        </w:rPr>
      </w:pPr>
      <w:r>
        <w:rPr>
          <w:lang w:val="en-US"/>
        </w:rPr>
        <w:t>MP4</w:t>
      </w:r>
    </w:p>
    <w:p w14:paraId="4FCBD20E" w14:textId="77777777" w:rsidR="00CB182F" w:rsidRDefault="00CB182F" w:rsidP="00CB182F">
      <w:pPr>
        <w:rPr>
          <w:lang w:val="en-US"/>
        </w:rPr>
      </w:pPr>
      <w:r>
        <w:rPr>
          <w:lang w:val="en-US"/>
        </w:rPr>
        <w:t># 1 Forward Algorithm and</w:t>
      </w:r>
      <w:r w:rsidR="006E4BAD">
        <w:rPr>
          <w:lang w:val="en-US"/>
        </w:rPr>
        <w:t xml:space="preserve"> Backward Algorithm</w:t>
      </w:r>
    </w:p>
    <w:p w14:paraId="59463954" w14:textId="77777777" w:rsidR="00391A8E" w:rsidRDefault="00391A8E" w:rsidP="00391A8E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t xml:space="preserve">To compute </w:t>
      </w:r>
      <m:oMath>
        <m:r>
          <w:rPr>
            <w:rFonts w:ascii="Cambria Math" w:hAnsi="Cambria Math"/>
            <w:lang w:val="en-US"/>
          </w:rPr>
          <m:t>P(x|λ)</m:t>
        </m:r>
      </m:oMath>
      <w:r w:rsidR="00055115">
        <w:rPr>
          <w:lang w:val="en-US"/>
        </w:rPr>
        <w:t xml:space="preserve"> using forward algorithm</w:t>
      </w:r>
      <w:r>
        <w:rPr>
          <w:lang w:val="en-US"/>
        </w:rPr>
        <w:t>, we need</w:t>
      </w:r>
    </w:p>
    <w:p w14:paraId="761227F9" w14:textId="77777777" w:rsidR="008E13AC" w:rsidRDefault="00F75D6D" w:rsidP="008E13AC">
      <w:pPr>
        <w:pStyle w:val="afc"/>
        <w:ind w:left="660" w:firstLineChars="0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=0.1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=0.05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=0.0085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=0.013</m:t>
        </m:r>
      </m:oMath>
      <w:r w:rsidR="008E13AC">
        <w:rPr>
          <w:sz w:val="28"/>
          <w:szCs w:val="28"/>
          <w:lang w:val="en-US"/>
        </w:rPr>
        <w:t xml:space="preserve">, </w:t>
      </w:r>
    </w:p>
    <w:p w14:paraId="31948135" w14:textId="77777777" w:rsidR="00B6460B" w:rsidRPr="008E13AC" w:rsidRDefault="00F75D6D" w:rsidP="008E13AC">
      <w:pPr>
        <w:pStyle w:val="afc"/>
        <w:ind w:left="660" w:firstLineChars="0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=0.00696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=0.00099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=0.000467</m:t>
        </m:r>
      </m:oMath>
    </w:p>
    <w:p w14:paraId="292D8A93" w14:textId="77777777" w:rsidR="00B04996" w:rsidRPr="00282886" w:rsidRDefault="00F75D6D" w:rsidP="00391A8E">
      <w:pPr>
        <w:pStyle w:val="afc"/>
        <w:ind w:left="660" w:firstLineChars="0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11500E">
        <w:rPr>
          <w:sz w:val="28"/>
          <w:szCs w:val="28"/>
          <w:lang w:val="en-US"/>
        </w:rPr>
        <w:t>0.01967</w:t>
      </w:r>
    </w:p>
    <w:p w14:paraId="5329E558" w14:textId="77777777" w:rsidR="00282886" w:rsidRPr="00B6460B" w:rsidRDefault="00367C65" w:rsidP="00391A8E">
      <w:pPr>
        <w:pStyle w:val="afc"/>
        <w:ind w:left="660" w:firstLineChars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=0.00243</m:t>
        </m:r>
      </m:oMath>
    </w:p>
    <w:p w14:paraId="095046CD" w14:textId="77777777" w:rsidR="00391A8E" w:rsidRDefault="00055115" w:rsidP="00391A8E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t xml:space="preserve">To compute </w:t>
      </w:r>
      <m:oMath>
        <m:r>
          <w:rPr>
            <w:rFonts w:ascii="Cambria Math" w:hAnsi="Cambria Math"/>
            <w:lang w:val="en-US"/>
          </w:rPr>
          <m:t>P(x|λ)</m:t>
        </m:r>
      </m:oMath>
      <w:r w:rsidR="0084323C">
        <w:rPr>
          <w:lang w:val="en-US"/>
        </w:rPr>
        <w:t xml:space="preserve"> using back</w:t>
      </w:r>
      <w:r>
        <w:rPr>
          <w:lang w:val="en-US"/>
        </w:rPr>
        <w:t>ward</w:t>
      </w:r>
      <w:r w:rsidR="0084323C">
        <w:rPr>
          <w:lang w:val="en-US"/>
        </w:rPr>
        <w:t xml:space="preserve"> algorithm, we need</w:t>
      </w:r>
    </w:p>
    <w:p w14:paraId="67B8D42D" w14:textId="77777777" w:rsidR="0084323C" w:rsidRPr="008E13AC" w:rsidRDefault="00F75D6D" w:rsidP="008E13AC">
      <w:pPr>
        <w:pStyle w:val="afc"/>
        <w:ind w:left="660" w:firstLineChars="0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=0.01592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=0.01685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=0.122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=0.1075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=0.3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=0.35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 w:rsidR="008E13AC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69C81598" w14:textId="3ACA8F29" w:rsidR="000B62B3" w:rsidRPr="00071963" w:rsidRDefault="0011500E" w:rsidP="00071963">
      <w:pPr>
        <w:pStyle w:val="afc"/>
        <w:ind w:left="660" w:firstLineChars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×β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=0.00243</m:t>
        </m:r>
      </m:oMath>
    </w:p>
    <w:p w14:paraId="6EFF3A15" w14:textId="77777777" w:rsidR="00F42BC5" w:rsidRDefault="00F42BC5" w:rsidP="00CB182F">
      <w:pPr>
        <w:rPr>
          <w:lang w:val="en-US"/>
        </w:rPr>
      </w:pPr>
    </w:p>
    <w:p w14:paraId="506435BC" w14:textId="77777777" w:rsidR="006E4BAD" w:rsidRDefault="006E4BAD" w:rsidP="00CB182F">
      <w:pPr>
        <w:rPr>
          <w:lang w:val="en-US"/>
        </w:rPr>
      </w:pPr>
      <w:r>
        <w:rPr>
          <w:lang w:val="en-US"/>
        </w:rPr>
        <w:t># 2</w:t>
      </w:r>
      <w:r w:rsidR="00166DB5">
        <w:rPr>
          <w:lang w:val="en-US"/>
        </w:rPr>
        <w:t xml:space="preserve"> Viterbi Algorithm</w:t>
      </w:r>
    </w:p>
    <w:p w14:paraId="2F6E3BC0" w14:textId="77777777" w:rsidR="00745A4C" w:rsidRDefault="00745A4C" w:rsidP="00745A4C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>Start probability</w:t>
      </w:r>
      <w:r w:rsidR="006572E5">
        <w:rPr>
          <w:lang w:val="en-US"/>
        </w:rPr>
        <w:t xml:space="preserve"> with top 10 words with highest output probabilities</w:t>
      </w:r>
      <w:r>
        <w:rPr>
          <w:lang w:val="en-US"/>
        </w:rPr>
        <w:t>:</w:t>
      </w:r>
    </w:p>
    <w:p w14:paraId="32F6EF0C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'NNP': 0.5602442510068858,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('County', 'New', 'England', 'River', 'India', 'South', 'District’, ‘US', '</w:t>
      </w:r>
      <w:proofErr w:type="spellStart"/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Crambidae</w:t>
      </w:r>
      <w:proofErr w:type="spellEnd"/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', 'School')</w:t>
      </w:r>
    </w:p>
    <w:p w14:paraId="463D5EF9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3B715877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'NNS': 0.011952708847602963,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('species', 'stars', 'roles', 'forests', 'moths', 'sports', 'areas', 'people', 'services' 'spiders')</w:t>
      </w:r>
    </w:p>
    <w:p w14:paraId="065B9730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02C3CAA2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'DT': 0.34473171365467065,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('the', 'a', 'The', 'an', 'This', 'A', 'this', 'both', 'all', 'An')</w:t>
      </w:r>
    </w:p>
    <w:p w14:paraId="2C415330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612123F7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'IN': 0.017279459529686892,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('of', 'in', 'by', 'on', 'as', 'at', 'for', 'with', 'from', 'near')</w:t>
      </w:r>
    </w:p>
    <w:p w14:paraId="4F6DAF2B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3DE5E8CD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'JJ': 0.019929842795894503,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('American', 'historic', 'small', 'Indian', 'former', 'geologic', 'civil', 'public', 'national', 'southern')</w:t>
      </w:r>
    </w:p>
    <w:p w14:paraId="3820D4B1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5E8C6A6F" w14:textId="77777777" w:rsidR="00C71EB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lastRenderedPageBreak/>
        <w:t xml:space="preserve">'VBN': 0.006548005716512927,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('located', 'known', 'based', 'owned', 'been', 'used', 'situated', 'named', 'operated', 'written')</w:t>
      </w:r>
    </w:p>
    <w:p w14:paraId="4BDBFFE3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51F47FF4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'RB': 0.009640119527088476,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('also', 'currently', 'now', 'as', 'well', 'not', 'commonly', 'just', 'approximately', 'only')</w:t>
      </w:r>
    </w:p>
    <w:p w14:paraId="2BDDA156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70833715" w14:textId="77777777" w:rsidR="006572E5" w:rsidRDefault="00745A4C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'NN': 0.028738469533584513, </w:t>
      </w:r>
      <w:r w:rsidR="00C71EB5">
        <w:rPr>
          <w:rFonts w:ascii="Menlo" w:hAnsi="Menlo" w:cs="Menlo"/>
          <w:color w:val="000000"/>
          <w:sz w:val="22"/>
          <w:szCs w:val="22"/>
          <w:lang w:val="en-US" w:eastAsia="ja-JP"/>
        </w:rPr>
        <w:t>('family', 'moth', 'village', 'district', 'state', 'town', 'area', 'station', 'genus', 'film')</w:t>
      </w:r>
    </w:p>
    <w:p w14:paraId="74E50E79" w14:textId="77777777" w:rsidR="00C71EB5" w:rsidRDefault="00C71EB5" w:rsidP="00745A4C">
      <w:pPr>
        <w:pStyle w:val="afc"/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</w:p>
    <w:p w14:paraId="7EC7F41D" w14:textId="1F45461C" w:rsidR="003A385B" w:rsidRDefault="00745A4C" w:rsidP="003A385B">
      <w:pPr>
        <w:pStyle w:val="afc"/>
        <w:tabs>
          <w:tab w:val="left" w:pos="5040"/>
        </w:tabs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'CC': 0.0006236195920488502, </w:t>
      </w:r>
      <w:r w:rsidR="003A385B">
        <w:rPr>
          <w:rFonts w:ascii="Menlo" w:hAnsi="Menlo" w:cs="Menlo"/>
          <w:color w:val="000000"/>
          <w:sz w:val="22"/>
          <w:szCs w:val="22"/>
          <w:lang w:val="en-US" w:eastAsia="ja-JP"/>
        </w:rPr>
        <w:t>('and', 'or', 'but', 'either', 'both', 'moth', 'And', 'et', 'plus', 'But')</w:t>
      </w:r>
    </w:p>
    <w:p w14:paraId="12691CE3" w14:textId="57ECFD69" w:rsidR="006572E5" w:rsidRDefault="003A385B" w:rsidP="003A385B">
      <w:pPr>
        <w:pStyle w:val="afc"/>
        <w:tabs>
          <w:tab w:val="left" w:pos="5040"/>
        </w:tabs>
        <w:ind w:left="360" w:firstLineChars="0" w:firstLine="0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ab/>
      </w:r>
    </w:p>
    <w:p w14:paraId="6585FDB7" w14:textId="4D4F1D7B" w:rsidR="00745A4C" w:rsidRDefault="00745A4C" w:rsidP="00745A4C">
      <w:pPr>
        <w:pStyle w:val="afc"/>
        <w:ind w:left="360" w:firstLineChars="0" w:firstLine="0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>'VBZ': 0.0003118097960244251</w:t>
      </w:r>
      <w:r w:rsidR="003A385B">
        <w:rPr>
          <w:rFonts w:ascii="Menlo" w:hAnsi="Menlo" w:cs="Menlo"/>
          <w:color w:val="000000"/>
          <w:sz w:val="22"/>
          <w:szCs w:val="22"/>
          <w:lang w:val="en-US" w:eastAsia="ja-JP"/>
        </w:rPr>
        <w:t>,</w:t>
      </w:r>
      <w:r w:rsidR="003A385B" w:rsidRPr="003A385B"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 </w:t>
      </w:r>
      <w:r w:rsidR="003A385B">
        <w:rPr>
          <w:rFonts w:ascii="Menlo" w:hAnsi="Menlo" w:cs="Menlo"/>
          <w:color w:val="000000"/>
          <w:sz w:val="22"/>
          <w:szCs w:val="22"/>
          <w:lang w:val="en-US" w:eastAsia="ja-JP"/>
        </w:rPr>
        <w:t>('is', 'has', 'consists', 'includes', 'serves', 'lies', 'features', 'contains', 'plays', 'provides')</w:t>
      </w:r>
    </w:p>
    <w:p w14:paraId="606339BC" w14:textId="6F2ACC46" w:rsidR="006572E5" w:rsidRDefault="006572E5" w:rsidP="006572E5">
      <w:pPr>
        <w:pStyle w:val="afc"/>
        <w:ind w:left="360" w:firstLineChars="0" w:firstLine="0"/>
        <w:rPr>
          <w:lang w:val="en-US"/>
        </w:rPr>
      </w:pPr>
    </w:p>
    <w:p w14:paraId="59AABC7C" w14:textId="76378AC0" w:rsidR="00745A4C" w:rsidRDefault="00745A4C" w:rsidP="00745A4C">
      <w:pPr>
        <w:pStyle w:val="afc"/>
        <w:numPr>
          <w:ilvl w:val="0"/>
          <w:numId w:val="6"/>
        </w:numPr>
        <w:ind w:firstLineChars="0"/>
        <w:rPr>
          <w:lang w:val="en-US"/>
        </w:rPr>
      </w:pPr>
    </w:p>
    <w:p w14:paraId="060DBD10" w14:textId="5AC06836" w:rsidR="00745A4C" w:rsidRDefault="00A105E3" w:rsidP="00745A4C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 xml:space="preserve">If test sentence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contains some word that is never seen in training data, the model trained in </w:t>
      </w:r>
      <m:oMath>
        <m:r>
          <w:rPr>
            <w:rFonts w:ascii="Cambria Math" w:hAnsi="Cambria Math"/>
            <w:lang w:val="en-US"/>
          </w:rPr>
          <m:t>2.b</m:t>
        </m:r>
      </m:oMath>
      <w:r>
        <w:rPr>
          <w:lang w:val="en-US"/>
        </w:rPr>
        <w:t xml:space="preserve"> will fail as the output probability </w:t>
      </w:r>
    </w:p>
    <w:p w14:paraId="18EF7753" w14:textId="45115663" w:rsidR="00A105E3" w:rsidRPr="00A105E3" w:rsidRDefault="00A105E3" w:rsidP="00A105E3">
      <w:pPr>
        <w:pStyle w:val="afc"/>
        <w:ind w:left="360" w:firstLineChars="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6AD09C" w14:textId="47AA6A8A" w:rsidR="00A105E3" w:rsidRDefault="00A105E3" w:rsidP="00A105E3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 xml:space="preserve">for all tag sentences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</m:oMath>
      <w:r>
        <w:rPr>
          <w:lang w:val="en-US"/>
        </w:rPr>
        <w:t>.</w:t>
      </w:r>
    </w:p>
    <w:p w14:paraId="56D57D56" w14:textId="5710D287" w:rsidR="000B0DDC" w:rsidRDefault="006613EE" w:rsidP="00A105E3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My solution</w:t>
      </w:r>
      <w:r w:rsidR="00F472F9">
        <w:rPr>
          <w:lang w:val="en-US"/>
        </w:rPr>
        <w:t xml:space="preserve">: </w:t>
      </w:r>
      <w:r>
        <w:rPr>
          <w:lang w:val="en-US"/>
        </w:rPr>
        <w:t>randomly</w:t>
      </w:r>
      <w:r w:rsidR="000B0DDC">
        <w:rPr>
          <w:lang w:val="en-US"/>
        </w:rPr>
        <w:t xml:space="preserve"> </w:t>
      </w:r>
      <w:r w:rsidR="00F472F9">
        <w:rPr>
          <w:lang w:val="en-US"/>
        </w:rPr>
        <w:t>assign a tag and a probability to</w:t>
      </w:r>
      <w:r w:rsidR="000B0DDC">
        <w:rPr>
          <w:lang w:val="en-US"/>
        </w:rPr>
        <w:t xml:space="preserve"> </w:t>
      </w:r>
      <w:r w:rsidR="00F472F9">
        <w:rPr>
          <w:lang w:val="en-US"/>
        </w:rPr>
        <w:t>the word which is</w:t>
      </w:r>
      <w:r w:rsidR="000B0DDC">
        <w:rPr>
          <w:lang w:val="en-US"/>
        </w:rPr>
        <w:t xml:space="preserve"> seen in test data but never seen in training set.</w:t>
      </w:r>
    </w:p>
    <w:p w14:paraId="525AE48D" w14:textId="77777777" w:rsidR="001D7FAA" w:rsidRPr="001D7FAA" w:rsidRDefault="001D7FAA" w:rsidP="001D7FAA">
      <w:pPr>
        <w:rPr>
          <w:lang w:val="en-US"/>
        </w:rPr>
      </w:pPr>
    </w:p>
    <w:p w14:paraId="269D0F8E" w14:textId="7807B257" w:rsidR="00A105E3" w:rsidRDefault="001D7FAA" w:rsidP="00745A4C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>Sentence</w:t>
      </w:r>
      <w:r w:rsidR="00046F21">
        <w:rPr>
          <w:lang w:val="en-US"/>
        </w:rPr>
        <w:t>-level accuracy for test_0:</w:t>
      </w:r>
      <w:r w:rsidR="00046F21">
        <w:rPr>
          <w:lang w:val="en-US"/>
        </w:rPr>
        <w:tab/>
        <w:t>0.79</w:t>
      </w:r>
    </w:p>
    <w:p w14:paraId="39FF4F91" w14:textId="4C859FB4" w:rsidR="001D7FAA" w:rsidRDefault="001D7FAA" w:rsidP="001D7FAA">
      <w:pPr>
        <w:pStyle w:val="afc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Word</w:t>
      </w:r>
      <w:r w:rsidR="00915177">
        <w:rPr>
          <w:lang w:val="en-US"/>
        </w:rPr>
        <w:t>-level accuracy for test_0:</w:t>
      </w:r>
      <w:r w:rsidR="00915177">
        <w:rPr>
          <w:lang w:val="en-US"/>
        </w:rPr>
        <w:tab/>
        <w:t>0.9</w:t>
      </w:r>
      <w:r w:rsidR="008340B2">
        <w:rPr>
          <w:rFonts w:hint="eastAsia"/>
          <w:lang w:val="en-US"/>
        </w:rPr>
        <w:t>7</w:t>
      </w:r>
      <w:r w:rsidR="00915177">
        <w:rPr>
          <w:lang w:val="en-US"/>
        </w:rPr>
        <w:t>8</w:t>
      </w:r>
      <w:r w:rsidR="008340B2">
        <w:rPr>
          <w:rFonts w:hint="eastAsia"/>
          <w:lang w:val="en-US"/>
        </w:rPr>
        <w:t>3</w:t>
      </w:r>
      <w:bookmarkStart w:id="0" w:name="_GoBack"/>
      <w:bookmarkEnd w:id="0"/>
    </w:p>
    <w:p w14:paraId="4A87778D" w14:textId="79131B6D" w:rsidR="001D7FAA" w:rsidRDefault="001D7FAA" w:rsidP="001D7FAA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Sentenc</w:t>
      </w:r>
      <w:r w:rsidR="00046F21">
        <w:rPr>
          <w:lang w:val="en-US"/>
        </w:rPr>
        <w:t>e</w:t>
      </w:r>
      <w:r w:rsidR="008A5F08">
        <w:rPr>
          <w:lang w:val="en-US"/>
        </w:rPr>
        <w:t>-level accuracy for test_1:</w:t>
      </w:r>
      <w:r w:rsidR="008A5F08">
        <w:rPr>
          <w:lang w:val="en-US"/>
        </w:rPr>
        <w:tab/>
        <w:t>0.07</w:t>
      </w:r>
    </w:p>
    <w:p w14:paraId="4A023B3B" w14:textId="12D58595" w:rsidR="001D7FAA" w:rsidRDefault="001D7FAA" w:rsidP="001D7FAA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Word-</w:t>
      </w:r>
      <w:r w:rsidR="00870330">
        <w:rPr>
          <w:lang w:val="en-US"/>
        </w:rPr>
        <w:t>l</w:t>
      </w:r>
      <w:r w:rsidR="00915177">
        <w:rPr>
          <w:lang w:val="en-US"/>
        </w:rPr>
        <w:t>evel accuracy for test_1:</w:t>
      </w:r>
      <w:r w:rsidR="00915177">
        <w:rPr>
          <w:lang w:val="en-US"/>
        </w:rPr>
        <w:tab/>
        <w:t>0.902</w:t>
      </w:r>
    </w:p>
    <w:p w14:paraId="01EF6621" w14:textId="77777777" w:rsidR="001D7FAA" w:rsidRPr="00745A4C" w:rsidRDefault="001D7FAA" w:rsidP="001D7FAA">
      <w:pPr>
        <w:pStyle w:val="afc"/>
        <w:ind w:left="360" w:firstLineChars="0" w:firstLine="0"/>
        <w:rPr>
          <w:lang w:val="en-US"/>
        </w:rPr>
      </w:pPr>
    </w:p>
    <w:sectPr w:rsidR="001D7FAA" w:rsidRPr="00745A4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CF9ED" w14:textId="77777777" w:rsidR="00F75D6D" w:rsidRDefault="00F75D6D">
      <w:r>
        <w:separator/>
      </w:r>
    </w:p>
    <w:p w14:paraId="5C0CCE41" w14:textId="77777777" w:rsidR="00F75D6D" w:rsidRDefault="00F75D6D"/>
  </w:endnote>
  <w:endnote w:type="continuationSeparator" w:id="0">
    <w:p w14:paraId="3881F115" w14:textId="77777777" w:rsidR="00F75D6D" w:rsidRDefault="00F75D6D">
      <w:r>
        <w:continuationSeparator/>
      </w:r>
    </w:p>
    <w:p w14:paraId="6C0A7AA2" w14:textId="77777777" w:rsidR="00F75D6D" w:rsidRDefault="00F75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2155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0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66183" w14:textId="77777777" w:rsidR="00F75D6D" w:rsidRDefault="00F75D6D">
      <w:r>
        <w:separator/>
      </w:r>
    </w:p>
    <w:p w14:paraId="5427CEAF" w14:textId="77777777" w:rsidR="00F75D6D" w:rsidRDefault="00F75D6D"/>
  </w:footnote>
  <w:footnote w:type="continuationSeparator" w:id="0">
    <w:p w14:paraId="6BF06AC4" w14:textId="77777777" w:rsidR="00F75D6D" w:rsidRDefault="00F75D6D">
      <w:r>
        <w:continuationSeparator/>
      </w:r>
    </w:p>
    <w:p w14:paraId="013CD1F9" w14:textId="77777777" w:rsidR="00F75D6D" w:rsidRDefault="00F75D6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52793"/>
    <w:multiLevelType w:val="hybridMultilevel"/>
    <w:tmpl w:val="5F6AE656"/>
    <w:lvl w:ilvl="0" w:tplc="85F80E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75767"/>
    <w:multiLevelType w:val="hybridMultilevel"/>
    <w:tmpl w:val="04D23C2C"/>
    <w:lvl w:ilvl="0" w:tplc="69D6C0F4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2F"/>
    <w:rsid w:val="00046F21"/>
    <w:rsid w:val="00055115"/>
    <w:rsid w:val="00071963"/>
    <w:rsid w:val="000B0DDC"/>
    <w:rsid w:val="000B62B3"/>
    <w:rsid w:val="000D06C6"/>
    <w:rsid w:val="000E1E62"/>
    <w:rsid w:val="0011500E"/>
    <w:rsid w:val="00166DB5"/>
    <w:rsid w:val="001D7FAA"/>
    <w:rsid w:val="00282886"/>
    <w:rsid w:val="00367C65"/>
    <w:rsid w:val="00391A8E"/>
    <w:rsid w:val="003A385B"/>
    <w:rsid w:val="00533586"/>
    <w:rsid w:val="00547C66"/>
    <w:rsid w:val="005643FC"/>
    <w:rsid w:val="005F0582"/>
    <w:rsid w:val="00653EE0"/>
    <w:rsid w:val="006572E5"/>
    <w:rsid w:val="006613EE"/>
    <w:rsid w:val="006A3B43"/>
    <w:rsid w:val="006E4BAD"/>
    <w:rsid w:val="007209B2"/>
    <w:rsid w:val="00745A4C"/>
    <w:rsid w:val="00763C3A"/>
    <w:rsid w:val="008340B2"/>
    <w:rsid w:val="0084323C"/>
    <w:rsid w:val="00870330"/>
    <w:rsid w:val="0088442F"/>
    <w:rsid w:val="008A5F08"/>
    <w:rsid w:val="008E13AC"/>
    <w:rsid w:val="00902BA3"/>
    <w:rsid w:val="00915177"/>
    <w:rsid w:val="009712C3"/>
    <w:rsid w:val="00A105E3"/>
    <w:rsid w:val="00AE7F5C"/>
    <w:rsid w:val="00B04996"/>
    <w:rsid w:val="00B6460B"/>
    <w:rsid w:val="00C35F1A"/>
    <w:rsid w:val="00C71EB5"/>
    <w:rsid w:val="00C9613D"/>
    <w:rsid w:val="00CB182F"/>
    <w:rsid w:val="00E56C9C"/>
    <w:rsid w:val="00F42BC5"/>
    <w:rsid w:val="00F472F9"/>
    <w:rsid w:val="00F71564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5B1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391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yuwei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2</Pages>
  <Words>354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6</cp:revision>
  <cp:lastPrinted>2017-11-15T02:28:00Z</cp:lastPrinted>
  <dcterms:created xsi:type="dcterms:W3CDTF">2017-11-15T02:28:00Z</dcterms:created>
  <dcterms:modified xsi:type="dcterms:W3CDTF">2017-11-15T16:56:00Z</dcterms:modified>
</cp:coreProperties>
</file>